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D5" w:rsidRDefault="00C83CD5" w:rsidP="0068118B">
      <w:pPr>
        <w:pStyle w:val="Heading2"/>
      </w:pPr>
      <w:r>
        <w:t xml:space="preserve">Technical </w:t>
      </w:r>
      <w:r w:rsidR="005D060B">
        <w:t>Prerequisites/</w:t>
      </w:r>
      <w:r>
        <w:t>Requirements</w:t>
      </w:r>
    </w:p>
    <w:p w:rsidR="00C83CD5" w:rsidRDefault="00C83CD5"/>
    <w:p w:rsidR="005D060B" w:rsidRDefault="005D060B" w:rsidP="00B60AAC">
      <w:pPr>
        <w:pStyle w:val="ListParagraph"/>
        <w:numPr>
          <w:ilvl w:val="0"/>
          <w:numId w:val="1"/>
        </w:numPr>
        <w:jc w:val="both"/>
      </w:pPr>
      <w:r>
        <w:t>You will be required to create a database on SQL Server</w:t>
      </w:r>
      <w:r w:rsidR="006E4E55">
        <w:t xml:space="preserve"> and run in the ‘Seed Code Sample </w:t>
      </w:r>
      <w:proofErr w:type="spellStart"/>
      <w:r w:rsidR="006E4E55">
        <w:t>Request</w:t>
      </w:r>
      <w:r>
        <w:t>.sql</w:t>
      </w:r>
      <w:proofErr w:type="spellEnd"/>
      <w:r>
        <w:t>’ file to create your database and populate it with data.</w:t>
      </w:r>
      <w:r w:rsidR="007506C7">
        <w:t xml:space="preserve">  You may have to move the file locations in the Create Database section.</w:t>
      </w:r>
    </w:p>
    <w:p w:rsidR="005D060B" w:rsidRDefault="005D060B" w:rsidP="005D060B">
      <w:pPr>
        <w:pStyle w:val="ListParagraph"/>
        <w:jc w:val="both"/>
      </w:pPr>
      <w:r>
        <w:t xml:space="preserve"> </w:t>
      </w:r>
    </w:p>
    <w:p w:rsidR="001965D6" w:rsidRDefault="005D060B" w:rsidP="00B60AAC">
      <w:pPr>
        <w:pStyle w:val="ListParagraph"/>
        <w:numPr>
          <w:ilvl w:val="0"/>
          <w:numId w:val="1"/>
        </w:numPr>
        <w:jc w:val="both"/>
      </w:pPr>
      <w:r>
        <w:t xml:space="preserve">Any </w:t>
      </w:r>
      <w:r w:rsidR="00ED0B9A">
        <w:t xml:space="preserve">scripts </w:t>
      </w:r>
      <w:r>
        <w:t xml:space="preserve">provided </w:t>
      </w:r>
      <w:r w:rsidR="00ED0B9A">
        <w:t xml:space="preserve">must be </w:t>
      </w:r>
      <w:r w:rsidR="00E21602">
        <w:t xml:space="preserve">written </w:t>
      </w:r>
      <w:r w:rsidR="00E65576">
        <w:t>using TSQL</w:t>
      </w:r>
      <w:r>
        <w:t xml:space="preserve"> and/or </w:t>
      </w:r>
      <w:proofErr w:type="spellStart"/>
      <w:r>
        <w:t>Powershell</w:t>
      </w:r>
      <w:proofErr w:type="spellEnd"/>
      <w:r w:rsidR="001351C6">
        <w:t>;</w:t>
      </w:r>
    </w:p>
    <w:p w:rsidR="00F108AF" w:rsidRDefault="00F108AF" w:rsidP="00F108AF">
      <w:pPr>
        <w:pStyle w:val="ListParagraph"/>
        <w:jc w:val="both"/>
      </w:pPr>
    </w:p>
    <w:p w:rsidR="00ED0B9A" w:rsidRDefault="00B60AAC" w:rsidP="00E65576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DF6D3D">
        <w:t xml:space="preserve">scripts must be built to support a </w:t>
      </w:r>
      <w:r>
        <w:t xml:space="preserve">database </w:t>
      </w:r>
      <w:r w:rsidR="00DF6D3D">
        <w:t xml:space="preserve">deployed </w:t>
      </w:r>
      <w:r>
        <w:t>us</w:t>
      </w:r>
      <w:r w:rsidR="00DF6D3D">
        <w:t>ing</w:t>
      </w:r>
      <w:r>
        <w:t xml:space="preserve"> SQL Server 20</w:t>
      </w:r>
      <w:r w:rsidR="00E65576">
        <w:t>12</w:t>
      </w:r>
      <w:r>
        <w:t xml:space="preserve"> </w:t>
      </w:r>
      <w:proofErr w:type="gramStart"/>
      <w:r w:rsidR="003355C1">
        <w:t>Enterprise</w:t>
      </w:r>
      <w:r w:rsidR="00E65576">
        <w:t xml:space="preserve"> </w:t>
      </w:r>
      <w:r w:rsidR="005D060B">
        <w:t>.</w:t>
      </w:r>
      <w:proofErr w:type="gramEnd"/>
      <w:r w:rsidR="005D060B">
        <w:t xml:space="preserve"> If you do not have access to this, please download and install a </w:t>
      </w:r>
      <w:r w:rsidR="00E65576">
        <w:t>trial</w:t>
      </w:r>
      <w:r w:rsidR="005D060B">
        <w:t xml:space="preserve"> version from Microsoft</w:t>
      </w:r>
      <w:r w:rsidR="00DF6D3D">
        <w:t xml:space="preserve">. This is required </w:t>
      </w:r>
      <w:r w:rsidR="00E65576">
        <w:t>so you can use the enterprise feature</w:t>
      </w:r>
      <w:r w:rsidR="00ED0B9A">
        <w:t xml:space="preserve"> </w:t>
      </w:r>
      <w:r w:rsidR="00E65576">
        <w:t>set</w:t>
      </w:r>
      <w:r w:rsidR="00DF6D3D">
        <w:t xml:space="preserve"> available for partitioning and indexing</w:t>
      </w:r>
      <w:r w:rsidR="00E65576">
        <w:t>.</w:t>
      </w:r>
    </w:p>
    <w:p w:rsidR="00ED0B9A" w:rsidRDefault="00ED0B9A" w:rsidP="00ED0B9A">
      <w:pPr>
        <w:pStyle w:val="ListParagraph"/>
      </w:pPr>
    </w:p>
    <w:p w:rsidR="00F23854" w:rsidRDefault="00F23854" w:rsidP="00B60AAC">
      <w:pPr>
        <w:pStyle w:val="ListParagraph"/>
        <w:numPr>
          <w:ilvl w:val="0"/>
          <w:numId w:val="1"/>
        </w:numPr>
        <w:jc w:val="both"/>
      </w:pPr>
      <w:r>
        <w:t xml:space="preserve">Each </w:t>
      </w:r>
      <w:r w:rsidR="00ED0B9A">
        <w:t xml:space="preserve">answer </w:t>
      </w:r>
      <w:r>
        <w:t xml:space="preserve">should be implemented in separate </w:t>
      </w:r>
      <w:r w:rsidR="00ED0B9A">
        <w:t>file</w:t>
      </w:r>
      <w:r w:rsidR="00DF6D3D">
        <w:t>.</w:t>
      </w:r>
    </w:p>
    <w:p w:rsidR="00342446" w:rsidRDefault="00342446" w:rsidP="00342446">
      <w:pPr>
        <w:pStyle w:val="ListParagraph"/>
      </w:pPr>
    </w:p>
    <w:p w:rsidR="00342446" w:rsidRDefault="00342446" w:rsidP="00B60AAC">
      <w:pPr>
        <w:pStyle w:val="ListParagraph"/>
        <w:numPr>
          <w:ilvl w:val="0"/>
          <w:numId w:val="1"/>
        </w:numPr>
        <w:jc w:val="both"/>
      </w:pPr>
      <w:r>
        <w:t xml:space="preserve">You </w:t>
      </w:r>
      <w:r w:rsidR="001351C6">
        <w:t>must</w:t>
      </w:r>
      <w:r>
        <w:t xml:space="preserve"> provide </w:t>
      </w:r>
      <w:r w:rsidR="00944AD7">
        <w:t>t</w:t>
      </w:r>
      <w:r>
        <w:t xml:space="preserve">ests </w:t>
      </w:r>
      <w:r w:rsidR="00E65576">
        <w:t>to highlight how yo</w:t>
      </w:r>
      <w:r w:rsidR="003E5993">
        <w:t xml:space="preserve">u know your solution is correct, each test will be </w:t>
      </w:r>
      <w:r w:rsidR="00DF6D3D">
        <w:t xml:space="preserve">documented </w:t>
      </w:r>
      <w:r w:rsidR="003E5993">
        <w:t>in a separate file</w:t>
      </w:r>
      <w:r w:rsidR="00DF6D3D">
        <w:t xml:space="preserve"> </w:t>
      </w:r>
      <w:proofErr w:type="gramStart"/>
      <w:r w:rsidR="00DF6D3D">
        <w:t>( and</w:t>
      </w:r>
      <w:proofErr w:type="gramEnd"/>
      <w:r w:rsidR="00DF6D3D">
        <w:t xml:space="preserve"> could comprise of simple list of items to check, </w:t>
      </w:r>
      <w:proofErr w:type="spellStart"/>
      <w:r w:rsidR="00DF6D3D">
        <w:t>sql</w:t>
      </w:r>
      <w:proofErr w:type="spellEnd"/>
      <w:r w:rsidR="00DF6D3D">
        <w:t xml:space="preserve"> scripts, table of expected results or any other method you wish to use ).</w:t>
      </w:r>
    </w:p>
    <w:p w:rsidR="001965D6" w:rsidRDefault="001965D6" w:rsidP="00B60AAC">
      <w:pPr>
        <w:pStyle w:val="ListParagraph"/>
        <w:jc w:val="both"/>
      </w:pPr>
    </w:p>
    <w:p w:rsidR="00C83CD5" w:rsidRDefault="00C83CD5" w:rsidP="00B60AAC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B60AAC">
        <w:t xml:space="preserve">source </w:t>
      </w:r>
      <w:r>
        <w:t>code</w:t>
      </w:r>
      <w:r w:rsidR="00B60AAC">
        <w:t xml:space="preserve"> with all its dependencies</w:t>
      </w:r>
      <w:r>
        <w:t xml:space="preserve"> must be published </w:t>
      </w:r>
      <w:r w:rsidR="0068118B">
        <w:t xml:space="preserve">into a </w:t>
      </w:r>
      <w:proofErr w:type="spellStart"/>
      <w:r w:rsidR="0068118B">
        <w:t>Git</w:t>
      </w:r>
      <w:proofErr w:type="spellEnd"/>
      <w:r w:rsidR="0068118B">
        <w:t xml:space="preserve"> repository</w:t>
      </w:r>
      <w:r w:rsidR="00E21602">
        <w:t xml:space="preserve"> created/owned by </w:t>
      </w:r>
      <w:r w:rsidR="00B60AAC">
        <w:t>you</w:t>
      </w:r>
      <w:r w:rsidR="00E21602">
        <w:t xml:space="preserve"> at either </w:t>
      </w:r>
      <w:proofErr w:type="spellStart"/>
      <w:r w:rsidR="00E21602">
        <w:t>BitBucket</w:t>
      </w:r>
      <w:proofErr w:type="spellEnd"/>
      <w:r w:rsidR="00E21602">
        <w:t xml:space="preserve"> or GitHub</w:t>
      </w:r>
      <w:r w:rsidR="0068118B">
        <w:t>, and you should give access to our user “</w:t>
      </w:r>
      <w:proofErr w:type="spellStart"/>
      <w:r w:rsidR="0068118B">
        <w:t>NephilaCodeReview</w:t>
      </w:r>
      <w:proofErr w:type="spellEnd"/>
      <w:r w:rsidR="0068118B">
        <w:t>”</w:t>
      </w:r>
      <w:r w:rsidR="00E21602">
        <w:t xml:space="preserve"> </w:t>
      </w:r>
      <w:r w:rsidR="0087198B">
        <w:t xml:space="preserve">and </w:t>
      </w:r>
      <w:proofErr w:type="spellStart"/>
      <w:r w:rsidR="0087198B">
        <w:t>jweisbecker</w:t>
      </w:r>
      <w:proofErr w:type="spellEnd"/>
      <w:r w:rsidR="0087198B">
        <w:t xml:space="preserve"> </w:t>
      </w:r>
      <w:bookmarkStart w:id="0" w:name="_GoBack"/>
      <w:bookmarkEnd w:id="0"/>
      <w:r w:rsidR="00E21602">
        <w:t>so we can access th</w:t>
      </w:r>
      <w:r w:rsidR="00C06D7F">
        <w:t>at</w:t>
      </w:r>
      <w:r w:rsidR="00E21602">
        <w:t xml:space="preserve"> repository</w:t>
      </w:r>
      <w:r w:rsidR="00D746DE">
        <w:t>. When submitting the code to the on-line repository, please publish all of your commits (deep check-in), so we can have some understanding on how you organize your work;</w:t>
      </w:r>
    </w:p>
    <w:p w:rsidR="00944AD7" w:rsidRDefault="00944AD7" w:rsidP="00944AD7">
      <w:pPr>
        <w:pStyle w:val="ListParagraph"/>
      </w:pPr>
    </w:p>
    <w:p w:rsidR="00E65576" w:rsidRDefault="00944AD7" w:rsidP="00E65576">
      <w:pPr>
        <w:pStyle w:val="ListParagraph"/>
        <w:numPr>
          <w:ilvl w:val="0"/>
          <w:numId w:val="1"/>
        </w:numPr>
        <w:jc w:val="both"/>
      </w:pPr>
      <w:r>
        <w:t xml:space="preserve">Your code will be reviewed by our senior developer team within Nephila. Our developers should be able to open the </w:t>
      </w:r>
      <w:r w:rsidR="00973EE4">
        <w:t>files</w:t>
      </w:r>
      <w:r>
        <w:t xml:space="preserve"> in </w:t>
      </w:r>
      <w:r w:rsidR="00ED0B9A">
        <w:t>SQL Studio Enterpri</w:t>
      </w:r>
      <w:r w:rsidR="003E5993">
        <w:t>s</w:t>
      </w:r>
      <w:r w:rsidR="00ED0B9A">
        <w:t xml:space="preserve">e Manager </w:t>
      </w:r>
      <w:r w:rsidR="00973EE4">
        <w:t xml:space="preserve">or SSDT </w:t>
      </w:r>
      <w:r w:rsidR="00ED0B9A">
        <w:t xml:space="preserve">hosted in Visual </w:t>
      </w:r>
      <w:r>
        <w:t>Studio</w:t>
      </w:r>
      <w:r w:rsidR="00973EE4">
        <w:t>. They should be able to</w:t>
      </w:r>
      <w:r>
        <w:t xml:space="preserve"> run the tests without having to setup anything on the environment, code or database, with the exception of </w:t>
      </w:r>
      <w:r w:rsidR="00973EE4">
        <w:t xml:space="preserve">setting </w:t>
      </w:r>
      <w:r>
        <w:t>the connection string that points to the databas</w:t>
      </w:r>
      <w:r w:rsidR="00B200CB">
        <w:t>e</w:t>
      </w:r>
      <w:r w:rsidR="00973EE4">
        <w:t xml:space="preserve">. </w:t>
      </w:r>
      <w:r w:rsidR="00973EE4">
        <w:br/>
      </w:r>
    </w:p>
    <w:p w:rsidR="00E65576" w:rsidRDefault="00E65576" w:rsidP="00944AD7">
      <w:pPr>
        <w:pStyle w:val="ListParagraph"/>
        <w:numPr>
          <w:ilvl w:val="0"/>
          <w:numId w:val="1"/>
        </w:numPr>
        <w:jc w:val="both"/>
      </w:pPr>
      <w:r>
        <w:t xml:space="preserve">Your response should </w:t>
      </w:r>
      <w:r w:rsidR="00973EE4">
        <w:t xml:space="preserve">also </w:t>
      </w:r>
      <w:r>
        <w:t xml:space="preserve">consider scripts to migrate the data, from that provided to the final proposed solution. You should </w:t>
      </w:r>
      <w:r w:rsidR="00973EE4">
        <w:t xml:space="preserve">also </w:t>
      </w:r>
      <w:r>
        <w:t xml:space="preserve">consider, the possibility of errors, </w:t>
      </w:r>
      <w:r w:rsidR="00973EE4">
        <w:t>transaction handling/</w:t>
      </w:r>
      <w:r>
        <w:t>rollback etc.</w:t>
      </w:r>
    </w:p>
    <w:p w:rsidR="00944AD7" w:rsidRDefault="00944AD7" w:rsidP="00944AD7">
      <w:pPr>
        <w:pStyle w:val="ListParagraph"/>
        <w:jc w:val="both"/>
      </w:pPr>
    </w:p>
    <w:p w:rsidR="00591816" w:rsidRPr="008252DD" w:rsidRDefault="00E21602" w:rsidP="008252DD">
      <w:pPr>
        <w:jc w:val="both"/>
      </w:pPr>
      <w:r>
        <w:t>W</w:t>
      </w:r>
      <w:r w:rsidRPr="0068118B">
        <w:t>e are specifically looking for elegant, maintainable and well documented code.</w:t>
      </w:r>
      <w:r w:rsidR="00B60AAC">
        <w:t xml:space="preserve"> </w:t>
      </w:r>
      <w:r w:rsidRPr="0068118B">
        <w:t xml:space="preserve">Inclusion of new technology features </w:t>
      </w:r>
      <w:r w:rsidR="005D060B">
        <w:t xml:space="preserve">will be considered </w:t>
      </w:r>
      <w:r w:rsidRPr="0068118B">
        <w:t>a bonus if it does not compromise the simplicity of the solution.</w:t>
      </w:r>
    </w:p>
    <w:p w:rsidR="00E65576" w:rsidRDefault="00E655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1816" w:rsidRDefault="00591816" w:rsidP="00591816">
      <w:pPr>
        <w:pStyle w:val="Heading2"/>
      </w:pPr>
      <w:r>
        <w:lastRenderedPageBreak/>
        <w:t>Business Requirements</w:t>
      </w:r>
    </w:p>
    <w:p w:rsidR="00CB5531" w:rsidRDefault="00CB5531" w:rsidP="00F311DB">
      <w:pPr>
        <w:pStyle w:val="Heading3"/>
      </w:pPr>
      <w:r>
        <w:t>Background</w:t>
      </w:r>
    </w:p>
    <w:p w:rsidR="00BD53C9" w:rsidRDefault="00BD53C9" w:rsidP="00BD53C9">
      <w:pPr>
        <w:jc w:val="both"/>
      </w:pPr>
      <w:r>
        <w:t>To help the developer understand this exercise, consider the following scenario:</w:t>
      </w:r>
    </w:p>
    <w:p w:rsidR="00BD53C9" w:rsidRDefault="00BD53C9" w:rsidP="00BD53C9">
      <w:pPr>
        <w:jc w:val="both"/>
      </w:pPr>
      <w:r>
        <w:t>You</w:t>
      </w:r>
      <w:r w:rsidR="00540136">
        <w:t xml:space="preserve"> have </w:t>
      </w:r>
      <w:r>
        <w:t xml:space="preserve">purchased </w:t>
      </w:r>
      <w:r w:rsidR="00540136">
        <w:t xml:space="preserve">your dream </w:t>
      </w:r>
      <w:r>
        <w:t xml:space="preserve">home on the beach in </w:t>
      </w:r>
      <w:r w:rsidR="00540136">
        <w:t xml:space="preserve">the state of Florida, USA </w:t>
      </w:r>
      <w:r w:rsidR="00540136" w:rsidRPr="00137DA3">
        <w:t>on January 1</w:t>
      </w:r>
      <w:r w:rsidR="00540136" w:rsidRPr="00137DA3">
        <w:rPr>
          <w:vertAlign w:val="superscript"/>
        </w:rPr>
        <w:t>st</w:t>
      </w:r>
      <w:r w:rsidR="00540136" w:rsidRPr="00137DA3">
        <w:t xml:space="preserve"> 2013</w:t>
      </w:r>
      <w:r w:rsidR="00540136">
        <w:t>.</w:t>
      </w:r>
    </w:p>
    <w:p w:rsidR="00BD53C9" w:rsidRDefault="00540136" w:rsidP="00BD53C9">
      <w:pPr>
        <w:jc w:val="both"/>
      </w:pPr>
      <w:r>
        <w:t>When you purchased the</w:t>
      </w:r>
      <w:r w:rsidR="00BD53C9">
        <w:t xml:space="preserve"> home</w:t>
      </w:r>
      <w:r>
        <w:t>, you also purchased home</w:t>
      </w:r>
      <w:r w:rsidR="00BD53C9">
        <w:t xml:space="preserve"> insurance from</w:t>
      </w:r>
      <w:r>
        <w:t xml:space="preserve"> the local</w:t>
      </w:r>
      <w:r w:rsidR="00BD53C9">
        <w:t xml:space="preserve"> </w:t>
      </w:r>
      <w:r w:rsidR="00BD53C9">
        <w:rPr>
          <w:b/>
          <w:i/>
        </w:rPr>
        <w:t>in</w:t>
      </w:r>
      <w:r w:rsidR="00BD53C9" w:rsidRPr="00BF512B">
        <w:rPr>
          <w:b/>
          <w:i/>
        </w:rPr>
        <w:t xml:space="preserve">surance </w:t>
      </w:r>
      <w:r w:rsidR="00BD53C9">
        <w:rPr>
          <w:b/>
          <w:i/>
        </w:rPr>
        <w:t>c</w:t>
      </w:r>
      <w:r w:rsidR="00BD53C9" w:rsidRPr="00BF512B">
        <w:rPr>
          <w:b/>
          <w:i/>
        </w:rPr>
        <w:t>ompany</w:t>
      </w:r>
      <w:r w:rsidR="00BD53C9" w:rsidRPr="00137DA3">
        <w:t xml:space="preserve"> </w:t>
      </w:r>
      <w:r>
        <w:t>named ‘</w:t>
      </w:r>
      <w:r w:rsidR="00BD53C9" w:rsidRPr="00BD53C9">
        <w:rPr>
          <w:b/>
          <w:i/>
        </w:rPr>
        <w:t>X</w:t>
      </w:r>
      <w:r>
        <w:rPr>
          <w:b/>
          <w:i/>
        </w:rPr>
        <w:t>’</w:t>
      </w:r>
      <w:r>
        <w:t>.</w:t>
      </w:r>
    </w:p>
    <w:p w:rsidR="00BD53C9" w:rsidRDefault="00BD53C9" w:rsidP="00BD53C9">
      <w:pPr>
        <w:jc w:val="both"/>
      </w:pPr>
      <w:r>
        <w:t xml:space="preserve">Other home owners in </w:t>
      </w:r>
      <w:r w:rsidR="00540136">
        <w:t xml:space="preserve">the state of </w:t>
      </w:r>
      <w:r>
        <w:t xml:space="preserve">Florida have also bought home insurance from </w:t>
      </w:r>
      <w:r w:rsidR="00540136">
        <w:t xml:space="preserve">this </w:t>
      </w:r>
      <w:r w:rsidR="00B51C3A">
        <w:t xml:space="preserve">local </w:t>
      </w:r>
      <w:r w:rsidRPr="00BF512B">
        <w:rPr>
          <w:b/>
          <w:i/>
        </w:rPr>
        <w:t>insurance company</w:t>
      </w:r>
      <w:r>
        <w:t>.</w:t>
      </w:r>
    </w:p>
    <w:p w:rsidR="00BD53C9" w:rsidRDefault="00BD53C9" w:rsidP="00BD53C9">
      <w:pPr>
        <w:jc w:val="both"/>
      </w:pPr>
      <w:r>
        <w:t>On August 15</w:t>
      </w:r>
      <w:r w:rsidRPr="00BD53C9">
        <w:rPr>
          <w:vertAlign w:val="superscript"/>
        </w:rPr>
        <w:t>th</w:t>
      </w:r>
      <w:r>
        <w:t xml:space="preserve">, 2013, you are watching the </w:t>
      </w:r>
      <w:r w:rsidRPr="00BD53C9">
        <w:rPr>
          <w:b/>
          <w:i/>
        </w:rPr>
        <w:t>Weather Channel</w:t>
      </w:r>
      <w:r>
        <w:t xml:space="preserve"> and see </w:t>
      </w:r>
      <w:r w:rsidR="00540136">
        <w:t xml:space="preserve">an important </w:t>
      </w:r>
      <w:r>
        <w:t xml:space="preserve">news flash that a hurricane is approaching Florida. You know if the hurricane makes landfall in Florida, you and other home owners will probably experience some damage </w:t>
      </w:r>
      <w:r w:rsidR="00544DE8">
        <w:t xml:space="preserve">to your homes </w:t>
      </w:r>
      <w:r>
        <w:t xml:space="preserve">due to the </w:t>
      </w:r>
      <w:r w:rsidR="00544DE8">
        <w:t xml:space="preserve">potentially </w:t>
      </w:r>
      <w:r>
        <w:t xml:space="preserve">very strong </w:t>
      </w:r>
      <w:r w:rsidR="00544DE8">
        <w:t xml:space="preserve">gale force </w:t>
      </w:r>
      <w:r>
        <w:t xml:space="preserve">winds </w:t>
      </w:r>
      <w:r w:rsidR="00544DE8">
        <w:t>and possible flooding</w:t>
      </w:r>
      <w:r>
        <w:t xml:space="preserve">. </w:t>
      </w:r>
      <w:r w:rsidR="00544DE8">
        <w:t>You do your best to secure your home and family.</w:t>
      </w:r>
    </w:p>
    <w:p w:rsidR="00B51C3A" w:rsidRDefault="00BD53C9" w:rsidP="00BD53C9">
      <w:pPr>
        <w:jc w:val="both"/>
      </w:pPr>
      <w:r>
        <w:t xml:space="preserve">The hurricane passes and </w:t>
      </w:r>
      <w:r w:rsidR="00544DE8">
        <w:t xml:space="preserve">you and your family are safe and well. Then </w:t>
      </w:r>
      <w:r>
        <w:t xml:space="preserve">when you step outside </w:t>
      </w:r>
      <w:r w:rsidR="00544DE8">
        <w:t xml:space="preserve">to survey the damage </w:t>
      </w:r>
      <w:r>
        <w:t>you realize the very strong winds blew o</w:t>
      </w:r>
      <w:r w:rsidR="00544DE8">
        <w:t>ver a tree and damaged your garage, car and other property</w:t>
      </w:r>
      <w:r>
        <w:t xml:space="preserve">. You immediately call your </w:t>
      </w:r>
      <w:r w:rsidRPr="00BD53C9">
        <w:rPr>
          <w:b/>
          <w:i/>
        </w:rPr>
        <w:t>insurance company</w:t>
      </w:r>
      <w:r>
        <w:t xml:space="preserve"> and advise them that you will be making a </w:t>
      </w:r>
      <w:r w:rsidRPr="00137DA3">
        <w:rPr>
          <w:b/>
          <w:i/>
        </w:rPr>
        <w:t>claim</w:t>
      </w:r>
      <w:r>
        <w:t xml:space="preserve"> against your </w:t>
      </w:r>
      <w:r w:rsidRPr="00137DA3">
        <w:rPr>
          <w:b/>
          <w:i/>
        </w:rPr>
        <w:t>insurance policy</w:t>
      </w:r>
      <w:r w:rsidRPr="00BD53C9">
        <w:t xml:space="preserve"> to repair the damage</w:t>
      </w:r>
      <w:r>
        <w:t xml:space="preserve">. The </w:t>
      </w:r>
      <w:r w:rsidRPr="00137DA3">
        <w:rPr>
          <w:b/>
          <w:i/>
        </w:rPr>
        <w:t>insurance company</w:t>
      </w:r>
      <w:r>
        <w:t xml:space="preserve"> in due course will need to make a payment </w:t>
      </w:r>
      <w:r w:rsidR="00544DE8">
        <w:t xml:space="preserve">to you based on your </w:t>
      </w:r>
      <w:r w:rsidR="00544DE8" w:rsidRPr="00544DE8">
        <w:rPr>
          <w:b/>
          <w:i/>
        </w:rPr>
        <w:t>claim</w:t>
      </w:r>
      <w:r w:rsidR="00544DE8">
        <w:rPr>
          <w:b/>
          <w:i/>
        </w:rPr>
        <w:t xml:space="preserve">. </w:t>
      </w:r>
      <w:r w:rsidR="00544DE8" w:rsidRPr="00544DE8">
        <w:t xml:space="preserve">You will </w:t>
      </w:r>
      <w:r w:rsidR="00544DE8">
        <w:t xml:space="preserve">then </w:t>
      </w:r>
      <w:r w:rsidR="00544DE8" w:rsidRPr="00544DE8">
        <w:t xml:space="preserve">use this payment </w:t>
      </w:r>
      <w:r>
        <w:t xml:space="preserve">to repair the damage. </w:t>
      </w:r>
    </w:p>
    <w:p w:rsidR="00BD53C9" w:rsidRDefault="00544DE8" w:rsidP="00BD53C9">
      <w:pPr>
        <w:pStyle w:val="Heading3"/>
      </w:pPr>
      <w:r>
        <w:t>Project Outline</w:t>
      </w:r>
    </w:p>
    <w:p w:rsidR="00544DE8" w:rsidRDefault="00544DE8" w:rsidP="00544DE8">
      <w:pPr>
        <w:jc w:val="both"/>
      </w:pPr>
      <w:r>
        <w:t xml:space="preserve">We have been tasked with helping our company </w:t>
      </w:r>
      <w:r w:rsidR="00E65576">
        <w:t>upgrade</w:t>
      </w:r>
      <w:r>
        <w:t xml:space="preserve"> a small application </w:t>
      </w:r>
      <w:r w:rsidR="00E65576">
        <w:t xml:space="preserve">that they use </w:t>
      </w:r>
      <w:r>
        <w:t xml:space="preserve">to manage/query several data-sets associated with </w:t>
      </w:r>
      <w:r w:rsidRPr="00544DE8">
        <w:rPr>
          <w:b/>
          <w:i/>
        </w:rPr>
        <w:t>Insurance Company ‘X’</w:t>
      </w:r>
      <w:r>
        <w:t>.</w:t>
      </w:r>
    </w:p>
    <w:p w:rsidR="009D6B64" w:rsidRDefault="00544DE8" w:rsidP="00E9196E">
      <w:pPr>
        <w:jc w:val="both"/>
      </w:pPr>
      <w:r>
        <w:rPr>
          <w:b/>
          <w:i/>
        </w:rPr>
        <w:t>I</w:t>
      </w:r>
      <w:r w:rsidR="00085C33" w:rsidRPr="00085C33">
        <w:rPr>
          <w:b/>
          <w:i/>
        </w:rPr>
        <w:t>nsurance company</w:t>
      </w:r>
      <w:r w:rsidR="00137DA3">
        <w:t xml:space="preserve"> </w:t>
      </w:r>
      <w:r w:rsidRPr="00544DE8">
        <w:rPr>
          <w:b/>
          <w:i/>
        </w:rPr>
        <w:t>‘X’</w:t>
      </w:r>
      <w:r>
        <w:t xml:space="preserve"> </w:t>
      </w:r>
      <w:r w:rsidR="00137DA3">
        <w:t xml:space="preserve">sent </w:t>
      </w:r>
      <w:r>
        <w:t xml:space="preserve">us </w:t>
      </w:r>
      <w:r w:rsidR="00137DA3">
        <w:t xml:space="preserve">two </w:t>
      </w:r>
      <w:r w:rsidR="00137DA3" w:rsidRPr="009D6B64">
        <w:rPr>
          <w:b/>
          <w:i/>
        </w:rPr>
        <w:t>event</w:t>
      </w:r>
      <w:r w:rsidR="00137DA3">
        <w:rPr>
          <w:b/>
          <w:i/>
        </w:rPr>
        <w:t>-</w:t>
      </w:r>
      <w:r w:rsidR="00137DA3" w:rsidRPr="009D6B64">
        <w:rPr>
          <w:b/>
          <w:i/>
        </w:rPr>
        <w:t>set</w:t>
      </w:r>
      <w:r w:rsidR="00137DA3">
        <w:rPr>
          <w:b/>
          <w:i/>
        </w:rPr>
        <w:t xml:space="preserve"> </w:t>
      </w:r>
      <w:r w:rsidR="00137DA3" w:rsidRPr="00137DA3">
        <w:t>files.</w:t>
      </w:r>
      <w:r w:rsidR="00137DA3">
        <w:t xml:space="preserve"> </w:t>
      </w:r>
      <w:r w:rsidR="00BF512B">
        <w:t xml:space="preserve">These </w:t>
      </w:r>
      <w:r w:rsidR="00BF512B" w:rsidRPr="00BF512B">
        <w:rPr>
          <w:b/>
          <w:i/>
        </w:rPr>
        <w:t>event-set</w:t>
      </w:r>
      <w:r w:rsidR="00137DA3">
        <w:rPr>
          <w:b/>
          <w:i/>
        </w:rPr>
        <w:t xml:space="preserve"> </w:t>
      </w:r>
      <w:r w:rsidR="00137DA3" w:rsidRPr="00137DA3">
        <w:t>files</w:t>
      </w:r>
      <w:r w:rsidR="00BF512B">
        <w:t xml:space="preserve"> represent th</w:t>
      </w:r>
      <w:r>
        <w:t>is</w:t>
      </w:r>
      <w:r w:rsidR="00BF512B">
        <w:t xml:space="preserve"> </w:t>
      </w:r>
      <w:r w:rsidR="00085C33">
        <w:rPr>
          <w:b/>
          <w:i/>
        </w:rPr>
        <w:t>insurance company’s</w:t>
      </w:r>
      <w:r w:rsidR="00BF512B">
        <w:t xml:space="preserve"> projected financial losses should </w:t>
      </w:r>
      <w:r w:rsidR="00137DA3">
        <w:t>a</w:t>
      </w:r>
      <w:r w:rsidR="00085C33">
        <w:t xml:space="preserve">n </w:t>
      </w:r>
      <w:r w:rsidR="00085C33" w:rsidRPr="00085C33">
        <w:rPr>
          <w:b/>
          <w:i/>
        </w:rPr>
        <w:t>event</w:t>
      </w:r>
      <w:r w:rsidR="00137DA3">
        <w:t xml:space="preserve"> </w:t>
      </w:r>
      <w:r w:rsidR="00085C33">
        <w:t xml:space="preserve">(i.e. a </w:t>
      </w:r>
      <w:r w:rsidR="00BF512B">
        <w:t>natural catastrophe</w:t>
      </w:r>
      <w:r w:rsidR="00BD53C9">
        <w:t xml:space="preserve">) </w:t>
      </w:r>
      <w:r w:rsidR="00BF512B">
        <w:t>take place</w:t>
      </w:r>
      <w:r w:rsidR="00137DA3">
        <w:t>. These files contain a variety of scenarios for us to consider/review.</w:t>
      </w:r>
    </w:p>
    <w:p w:rsidR="009C4FFB" w:rsidRDefault="009C4FFB" w:rsidP="00F311DB">
      <w:r>
        <w:t>The</w:t>
      </w:r>
      <w:r w:rsidR="00085C33">
        <w:t xml:space="preserve"> </w:t>
      </w:r>
      <w:r>
        <w:t>data</w:t>
      </w:r>
      <w:r w:rsidR="00085C33">
        <w:t xml:space="preserve"> </w:t>
      </w:r>
      <w:r w:rsidR="00544DE8">
        <w:t xml:space="preserve">you will be working with </w:t>
      </w:r>
      <w:r w:rsidR="00085C33">
        <w:t>consists of the following</w:t>
      </w:r>
      <w:r w:rsidR="00F311DB">
        <w:t>:</w:t>
      </w:r>
    </w:p>
    <w:p w:rsidR="009C4FFB" w:rsidRPr="009C4FFB" w:rsidRDefault="007916FD" w:rsidP="00F311DB">
      <w:pPr>
        <w:pStyle w:val="ListParagraph"/>
        <w:numPr>
          <w:ilvl w:val="0"/>
          <w:numId w:val="3"/>
        </w:numPr>
        <w:rPr>
          <w:b/>
          <w:i/>
        </w:rPr>
      </w:pPr>
      <w:r>
        <w:t xml:space="preserve">geographical </w:t>
      </w:r>
      <w:r w:rsidRPr="009C4FFB">
        <w:rPr>
          <w:b/>
          <w:i/>
        </w:rPr>
        <w:t>regions</w:t>
      </w:r>
    </w:p>
    <w:p w:rsidR="009C4FFB" w:rsidRDefault="00F30246" w:rsidP="00F311DB">
      <w:pPr>
        <w:pStyle w:val="ListParagraph"/>
        <w:numPr>
          <w:ilvl w:val="0"/>
          <w:numId w:val="3"/>
        </w:numPr>
      </w:pPr>
      <w:r>
        <w:t xml:space="preserve">natural catastrophe </w:t>
      </w:r>
      <w:r w:rsidR="007916FD" w:rsidRPr="009C4FFB">
        <w:rPr>
          <w:b/>
          <w:i/>
        </w:rPr>
        <w:t>perils</w:t>
      </w:r>
      <w:r w:rsidR="007916FD">
        <w:t xml:space="preserve"> </w:t>
      </w:r>
    </w:p>
    <w:p w:rsidR="009C4FFB" w:rsidRDefault="009D6B64" w:rsidP="00F311DB">
      <w:pPr>
        <w:pStyle w:val="ListParagraph"/>
        <w:numPr>
          <w:ilvl w:val="0"/>
          <w:numId w:val="3"/>
        </w:numPr>
      </w:pPr>
      <w:r>
        <w:t>t</w:t>
      </w:r>
      <w:r w:rsidR="00085C33">
        <w:t>wo</w:t>
      </w:r>
      <w:r w:rsidR="009C4FFB" w:rsidRPr="009C4FFB">
        <w:t xml:space="preserve"> </w:t>
      </w:r>
      <w:r w:rsidR="00F30246" w:rsidRPr="009C4FFB">
        <w:rPr>
          <w:b/>
          <w:i/>
        </w:rPr>
        <w:t>event</w:t>
      </w:r>
      <w:r w:rsidR="00137DA3">
        <w:rPr>
          <w:b/>
          <w:i/>
        </w:rPr>
        <w:t>-</w:t>
      </w:r>
      <w:r w:rsidR="00F30246" w:rsidRPr="009C4FFB">
        <w:rPr>
          <w:b/>
          <w:i/>
        </w:rPr>
        <w:t>set</w:t>
      </w:r>
      <w:r>
        <w:rPr>
          <w:b/>
          <w:i/>
        </w:rPr>
        <w:t>s</w:t>
      </w:r>
      <w:r w:rsidR="003065CB">
        <w:t xml:space="preserve"> </w:t>
      </w:r>
      <w:r w:rsidR="007916FD">
        <w:t xml:space="preserve"> </w:t>
      </w:r>
      <w:r w:rsidR="00544DE8">
        <w:t xml:space="preserve">( each contains an </w:t>
      </w:r>
      <w:r w:rsidR="00544DE8" w:rsidRPr="00544DE8">
        <w:rPr>
          <w:b/>
          <w:i/>
        </w:rPr>
        <w:t>event</w:t>
      </w:r>
      <w:r w:rsidR="00544DE8">
        <w:t xml:space="preserve"> file and an </w:t>
      </w:r>
      <w:r w:rsidR="00544DE8" w:rsidRPr="00544DE8">
        <w:rPr>
          <w:b/>
          <w:i/>
        </w:rPr>
        <w:t>event loss footprint</w:t>
      </w:r>
      <w:r w:rsidR="00544DE8">
        <w:t xml:space="preserve"> file )</w:t>
      </w:r>
    </w:p>
    <w:p w:rsidR="003065CB" w:rsidRDefault="00F311DB" w:rsidP="00F311DB">
      <w:r>
        <w:t xml:space="preserve">A glossary and </w:t>
      </w:r>
      <w:r w:rsidR="003065CB">
        <w:t>entity relationship diagram for this database is included in the appendix.</w:t>
      </w:r>
      <w:r>
        <w:t xml:space="preserve"> </w:t>
      </w:r>
    </w:p>
    <w:p w:rsidR="00E65576" w:rsidRDefault="00E65576" w:rsidP="00F311DB">
      <w:r>
        <w:t>The company faces several issues with the data included in the event-set files. They project this data is going to grow dramatically over the next year. They also would like to leverage some of the new Velocity featur</w:t>
      </w:r>
      <w:r w:rsidR="003E5993">
        <w:t>es available in SQL Server 2012 but they are concerned about the effort vs. benefit required to implement these. They have asked you to perform a technical spike to see if this is worth pursuing or if there will be insufficient return on their investment.</w:t>
      </w:r>
    </w:p>
    <w:p w:rsidR="00346AC0" w:rsidRDefault="00544DE8" w:rsidP="00346AC0">
      <w:r>
        <w:rPr>
          <w:rStyle w:val="Heading3Char"/>
        </w:rPr>
        <w:br w:type="page"/>
      </w:r>
      <w:r w:rsidR="003065CB" w:rsidRPr="003065CB">
        <w:rPr>
          <w:rStyle w:val="Heading3Char"/>
        </w:rPr>
        <w:lastRenderedPageBreak/>
        <w:t>Goals</w:t>
      </w:r>
      <w:r w:rsidR="003065CB">
        <w:br/>
      </w:r>
      <w:r>
        <w:t xml:space="preserve">As part of this project, you have been tasked to </w:t>
      </w:r>
      <w:r w:rsidR="003E5993">
        <w:t>help the team with a number of problems they are facing</w:t>
      </w:r>
      <w:r w:rsidR="00973EE4">
        <w:t xml:space="preserve">. They have asked if you can help them with </w:t>
      </w:r>
      <w:r w:rsidR="00883580">
        <w:t xml:space="preserve">any </w:t>
      </w:r>
      <w:r w:rsidR="00973EE4">
        <w:t>the problem</w:t>
      </w:r>
      <w:r w:rsidR="00883580">
        <w:t>s</w:t>
      </w:r>
      <w:r w:rsidR="00973EE4">
        <w:t xml:space="preserve"> they face</w:t>
      </w:r>
      <w:r w:rsidR="00883580">
        <w:t xml:space="preserve">. </w:t>
      </w:r>
    </w:p>
    <w:p w:rsidR="00E65576" w:rsidRDefault="00F30246" w:rsidP="00346AC0">
      <w:r w:rsidRPr="00ED0B9A">
        <w:t>A</w:t>
      </w:r>
      <w:r w:rsidR="00EF2039" w:rsidRPr="00ED0B9A">
        <w:t>cting a</w:t>
      </w:r>
      <w:r w:rsidRPr="00ED0B9A">
        <w:t xml:space="preserve">s </w:t>
      </w:r>
      <w:r w:rsidR="00E65576" w:rsidRPr="00ED0B9A">
        <w:t>the dba</w:t>
      </w:r>
      <w:r w:rsidRPr="00ED0B9A">
        <w:t xml:space="preserve">, </w:t>
      </w:r>
    </w:p>
    <w:p w:rsidR="0045777E" w:rsidRPr="00ED0B9A" w:rsidRDefault="0045777E" w:rsidP="0045777E">
      <w:pPr>
        <w:pStyle w:val="ListParagraph"/>
        <w:numPr>
          <w:ilvl w:val="0"/>
          <w:numId w:val="5"/>
        </w:numPr>
      </w:pPr>
    </w:p>
    <w:p w:rsidR="00E65576" w:rsidRPr="00ED0B9A" w:rsidRDefault="00E65576" w:rsidP="00F311DB">
      <w:pPr>
        <w:pStyle w:val="ListParagraph"/>
        <w:numPr>
          <w:ilvl w:val="1"/>
          <w:numId w:val="4"/>
        </w:numPr>
      </w:pPr>
      <w:r w:rsidRPr="00ED0B9A">
        <w:t xml:space="preserve">Implement a partitioning strategy </w:t>
      </w:r>
      <w:r w:rsidR="001F7DBF">
        <w:t xml:space="preserve">in TSQL </w:t>
      </w:r>
      <w:r w:rsidRPr="00ED0B9A">
        <w:t xml:space="preserve">for </w:t>
      </w:r>
      <w:r w:rsidR="00EF2039" w:rsidRPr="00ED0B9A">
        <w:t>the event-set / event-loss tables</w:t>
      </w:r>
      <w:r w:rsidR="001F7DBF">
        <w:t xml:space="preserve"> </w:t>
      </w:r>
      <w:proofErr w:type="gramStart"/>
      <w:r w:rsidR="001F7DBF">
        <w:t>( t00001</w:t>
      </w:r>
      <w:proofErr w:type="gramEnd"/>
      <w:r w:rsidR="001F7DBF">
        <w:t>/t00002 )</w:t>
      </w:r>
      <w:r w:rsidR="00EF2039" w:rsidRPr="00ED0B9A">
        <w:t xml:space="preserve">. The strategy / considerations here </w:t>
      </w:r>
      <w:proofErr w:type="gramStart"/>
      <w:r w:rsidR="00EF2039" w:rsidRPr="00ED0B9A">
        <w:t>is</w:t>
      </w:r>
      <w:proofErr w:type="gramEnd"/>
      <w:r w:rsidR="00EF2039" w:rsidRPr="00ED0B9A">
        <w:t xml:space="preserve"> based on your assessment of the type of data included in the sample. There are many possible answers</w:t>
      </w:r>
      <w:r w:rsidR="00ED0B9A" w:rsidRPr="00ED0B9A">
        <w:t xml:space="preserve"> </w:t>
      </w:r>
      <w:r w:rsidR="009C3C3C">
        <w:t xml:space="preserve">to </w:t>
      </w:r>
      <w:r w:rsidR="00ED0B9A" w:rsidRPr="00ED0B9A">
        <w:t>this question</w:t>
      </w:r>
      <w:r w:rsidR="00EF2039" w:rsidRPr="00ED0B9A">
        <w:t xml:space="preserve"> and the candidate should review </w:t>
      </w:r>
      <w:r w:rsidR="00ED0B9A" w:rsidRPr="00ED0B9A">
        <w:t>the data in order to try and derive ideas.</w:t>
      </w:r>
    </w:p>
    <w:p w:rsidR="00E65576" w:rsidRPr="00ED0B9A" w:rsidRDefault="00E65576" w:rsidP="00F311DB">
      <w:pPr>
        <w:pStyle w:val="ListParagraph"/>
        <w:numPr>
          <w:ilvl w:val="1"/>
          <w:numId w:val="4"/>
        </w:numPr>
      </w:pPr>
      <w:r w:rsidRPr="00ED0B9A">
        <w:t xml:space="preserve">Propose 3 examples </w:t>
      </w:r>
      <w:r w:rsidR="001F7DBF">
        <w:t xml:space="preserve">in TSQL </w:t>
      </w:r>
      <w:r w:rsidRPr="00ED0B9A">
        <w:t xml:space="preserve">of how a csv could be loaded/removed </w:t>
      </w:r>
      <w:r w:rsidR="00ED0B9A" w:rsidRPr="00ED0B9A">
        <w:t>from the</w:t>
      </w:r>
      <w:r w:rsidR="001F7DBF">
        <w:t>se</w:t>
      </w:r>
      <w:r w:rsidR="00ED0B9A" w:rsidRPr="00ED0B9A">
        <w:t xml:space="preserve"> tables </w:t>
      </w:r>
      <w:r w:rsidR="00EF2039" w:rsidRPr="00ED0B9A">
        <w:t>when</w:t>
      </w:r>
      <w:r w:rsidRPr="00ED0B9A">
        <w:t xml:space="preserve"> (a)</w:t>
      </w:r>
      <w:r w:rsidR="00EF2039" w:rsidRPr="00ED0B9A">
        <w:t xml:space="preserve"> is in place </w:t>
      </w:r>
      <w:r w:rsidR="00EF2039" w:rsidRPr="00ED0B9A">
        <w:rPr>
          <w:u w:val="single"/>
        </w:rPr>
        <w:t>without</w:t>
      </w:r>
      <w:r w:rsidR="00EF2039" w:rsidRPr="00ED0B9A">
        <w:t xml:space="preserve"> using SSIS</w:t>
      </w:r>
    </w:p>
    <w:p w:rsidR="00E65576" w:rsidRPr="00ED0B9A" w:rsidRDefault="00E65576" w:rsidP="00F311DB">
      <w:pPr>
        <w:pStyle w:val="ListParagraph"/>
        <w:numPr>
          <w:ilvl w:val="1"/>
          <w:numId w:val="4"/>
        </w:numPr>
      </w:pPr>
      <w:r w:rsidRPr="00ED0B9A">
        <w:t xml:space="preserve">Propose alternatives </w:t>
      </w:r>
      <w:proofErr w:type="gramStart"/>
      <w:r w:rsidR="001F7DBF">
        <w:t>( TSQL</w:t>
      </w:r>
      <w:proofErr w:type="gramEnd"/>
      <w:r w:rsidR="001F7DBF">
        <w:t xml:space="preserve"> examples optional ) </w:t>
      </w:r>
      <w:r w:rsidRPr="00ED0B9A">
        <w:t xml:space="preserve">for indexing </w:t>
      </w:r>
      <w:r w:rsidR="001F7DBF">
        <w:t xml:space="preserve">the event-set / event-loss tables ( t00001/t00002 ) </w:t>
      </w:r>
      <w:r w:rsidRPr="00ED0B9A">
        <w:t xml:space="preserve">describing the pro/cons </w:t>
      </w:r>
      <w:r w:rsidR="00EF2039" w:rsidRPr="00ED0B9A">
        <w:t>of</w:t>
      </w:r>
      <w:r w:rsidRPr="00ED0B9A">
        <w:t xml:space="preserve"> each</w:t>
      </w:r>
      <w:r w:rsidR="00EF2039" w:rsidRPr="00ED0B9A">
        <w:t xml:space="preserve"> after implementing (a)</w:t>
      </w:r>
      <w:r w:rsidR="001F7DBF">
        <w:t xml:space="preserve">.  </w:t>
      </w:r>
    </w:p>
    <w:p w:rsidR="00E65576" w:rsidRPr="00ED0B9A" w:rsidRDefault="001F7DBF" w:rsidP="00F311DB">
      <w:pPr>
        <w:pStyle w:val="ListParagraph"/>
        <w:numPr>
          <w:ilvl w:val="1"/>
          <w:numId w:val="4"/>
        </w:numPr>
      </w:pPr>
      <w:r>
        <w:t>Discuss</w:t>
      </w:r>
      <w:r w:rsidR="00E65576" w:rsidRPr="00ED0B9A">
        <w:t xml:space="preserve"> how (</w:t>
      </w:r>
      <w:proofErr w:type="gramStart"/>
      <w:r w:rsidR="00E65576" w:rsidRPr="00ED0B9A">
        <w:t>c )</w:t>
      </w:r>
      <w:proofErr w:type="gramEnd"/>
      <w:r w:rsidR="00E65576" w:rsidRPr="00ED0B9A">
        <w:t xml:space="preserve"> impacts (a)</w:t>
      </w:r>
      <w:r w:rsidR="003E5993">
        <w:t xml:space="preserve"> including considerations for performance, disk i/o and memory.</w:t>
      </w:r>
    </w:p>
    <w:p w:rsidR="003065CB" w:rsidRPr="00ED0B9A" w:rsidRDefault="00ED0B9A" w:rsidP="00EF2039">
      <w:pPr>
        <w:pStyle w:val="ListParagraph"/>
        <w:numPr>
          <w:ilvl w:val="1"/>
          <w:numId w:val="4"/>
        </w:numPr>
      </w:pPr>
      <w:r>
        <w:t xml:space="preserve">Demonstrate using </w:t>
      </w:r>
      <w:r w:rsidR="00C03622">
        <w:t>TSQL</w:t>
      </w:r>
      <w:r w:rsidR="00E65576" w:rsidRPr="00ED0B9A">
        <w:t xml:space="preserve">, how </w:t>
      </w:r>
      <w:r>
        <w:t xml:space="preserve">you could </w:t>
      </w:r>
      <w:r w:rsidR="00E65576" w:rsidRPr="00ED0B9A">
        <w:t>monitor the data spread across partitions</w:t>
      </w:r>
    </w:p>
    <w:p w:rsidR="00EF2039" w:rsidRPr="00ED0B9A" w:rsidRDefault="001F7DBF" w:rsidP="00E65576">
      <w:pPr>
        <w:pStyle w:val="ListParagraph"/>
        <w:numPr>
          <w:ilvl w:val="1"/>
          <w:numId w:val="4"/>
        </w:numPr>
        <w:jc w:val="both"/>
      </w:pPr>
      <w:r>
        <w:t>Discuss h</w:t>
      </w:r>
      <w:r w:rsidR="00E65576" w:rsidRPr="00ED0B9A">
        <w:t>ow you could monitor the effectiveness of any indexing</w:t>
      </w:r>
      <w:r w:rsidR="00EF2039" w:rsidRPr="00ED0B9A">
        <w:t xml:space="preserve"> implemented in 1.c</w:t>
      </w:r>
      <w:r w:rsidR="00ED0B9A">
        <w:t>. using the tools available to you within SQL Management Studio, TSQL.</w:t>
      </w:r>
    </w:p>
    <w:p w:rsidR="00EF2039" w:rsidRDefault="00EF2039" w:rsidP="00EF2039">
      <w:pPr>
        <w:pStyle w:val="ListParagraph"/>
        <w:numPr>
          <w:ilvl w:val="0"/>
          <w:numId w:val="4"/>
        </w:numPr>
        <w:jc w:val="both"/>
      </w:pPr>
      <w:r>
        <w:t xml:space="preserve">Acting as </w:t>
      </w:r>
      <w:r w:rsidR="00C03622">
        <w:t xml:space="preserve">a </w:t>
      </w:r>
      <w:r>
        <w:t>developer,</w:t>
      </w:r>
    </w:p>
    <w:p w:rsidR="00EF2039" w:rsidRDefault="00EF2039" w:rsidP="00EF2039">
      <w:pPr>
        <w:pStyle w:val="ListParagraph"/>
        <w:numPr>
          <w:ilvl w:val="1"/>
          <w:numId w:val="4"/>
        </w:numPr>
        <w:jc w:val="both"/>
      </w:pPr>
      <w:r>
        <w:t xml:space="preserve">You have been asked to provide a SET based </w:t>
      </w:r>
      <w:r w:rsidR="001F7DBF">
        <w:t xml:space="preserve">TSQL </w:t>
      </w:r>
      <w:r>
        <w:t xml:space="preserve">query to present the hierarchy represented in </w:t>
      </w:r>
      <w:proofErr w:type="gramStart"/>
      <w:r>
        <w:t>tables</w:t>
      </w:r>
      <w:proofErr w:type="gramEnd"/>
      <w:r>
        <w:t xml:space="preserve"> </w:t>
      </w:r>
      <w:proofErr w:type="spellStart"/>
      <w:r w:rsidR="00C03622">
        <w:t>geo_code</w:t>
      </w:r>
      <w:proofErr w:type="spellEnd"/>
      <w:r w:rsidR="00C03622">
        <w:t xml:space="preserve"> (</w:t>
      </w:r>
      <w:r>
        <w:t>t031</w:t>
      </w:r>
      <w:r w:rsidR="00C03622">
        <w:t>)</w:t>
      </w:r>
      <w:r>
        <w:t xml:space="preserve"> and </w:t>
      </w:r>
      <w:proofErr w:type="spellStart"/>
      <w:r w:rsidR="00C03622">
        <w:t>geo_region</w:t>
      </w:r>
      <w:proofErr w:type="spellEnd"/>
      <w:r w:rsidR="00C03622">
        <w:t xml:space="preserve"> (</w:t>
      </w:r>
      <w:r>
        <w:t>t030</w:t>
      </w:r>
      <w:r w:rsidR="00C03622">
        <w:t>). P</w:t>
      </w:r>
      <w:r>
        <w:t xml:space="preserve">rovide 2 options to do this. Explain the pros/cons of each </w:t>
      </w:r>
      <w:r w:rsidR="00C03622">
        <w:t xml:space="preserve">method </w:t>
      </w:r>
      <w:proofErr w:type="gramStart"/>
      <w:r>
        <w:t>( if</w:t>
      </w:r>
      <w:proofErr w:type="gramEnd"/>
      <w:r>
        <w:t xml:space="preserve"> any )</w:t>
      </w:r>
      <w:r w:rsidR="00C03622">
        <w:t>.</w:t>
      </w:r>
    </w:p>
    <w:p w:rsidR="00EF2039" w:rsidRDefault="00EF2039" w:rsidP="00EF2039">
      <w:pPr>
        <w:pStyle w:val="ListParagraph"/>
        <w:numPr>
          <w:ilvl w:val="1"/>
          <w:numId w:val="4"/>
        </w:numPr>
        <w:jc w:val="both"/>
      </w:pPr>
      <w:r>
        <w:t xml:space="preserve">You have been asked to provide some </w:t>
      </w:r>
      <w:r w:rsidR="001F7DBF">
        <w:t xml:space="preserve">TSQL </w:t>
      </w:r>
      <w:r>
        <w:t xml:space="preserve">code to split a CSV </w:t>
      </w:r>
      <w:r w:rsidR="001F7DBF">
        <w:t xml:space="preserve">string </w:t>
      </w:r>
      <w:r>
        <w:t>without using a cursor, how would you do this.</w:t>
      </w:r>
    </w:p>
    <w:p w:rsidR="001F7DBF" w:rsidRDefault="001F7DBF" w:rsidP="001F7DBF">
      <w:pPr>
        <w:pStyle w:val="ListParagraph"/>
        <w:ind w:left="1440"/>
        <w:jc w:val="both"/>
      </w:pPr>
      <w:r>
        <w:t>CSV string = ‘</w:t>
      </w:r>
      <w:proofErr w:type="spellStart"/>
      <w:r>
        <w:t>a,b,c,d,e,f,g,NULL,h,,I</w:t>
      </w:r>
      <w:proofErr w:type="spellEnd"/>
      <w:r>
        <w:t>’</w:t>
      </w:r>
    </w:p>
    <w:p w:rsidR="00C03622" w:rsidRDefault="00C03622" w:rsidP="00C03622">
      <w:pPr>
        <w:pStyle w:val="ListParagraph"/>
        <w:numPr>
          <w:ilvl w:val="0"/>
          <w:numId w:val="4"/>
        </w:numPr>
        <w:jc w:val="both"/>
      </w:pPr>
      <w:r>
        <w:t xml:space="preserve">Acting as the dba, a developer on another project approaches you for advice. He wants a user in his database to access data on another database (on the same server). He is concerned about security and allowing his user access to the underlying tables etc. </w:t>
      </w:r>
    </w:p>
    <w:p w:rsidR="00C03622" w:rsidRDefault="00C03622" w:rsidP="00C03622">
      <w:pPr>
        <w:pStyle w:val="ListParagraph"/>
        <w:numPr>
          <w:ilvl w:val="1"/>
          <w:numId w:val="4"/>
        </w:numPr>
        <w:jc w:val="both"/>
      </w:pPr>
      <w:r>
        <w:t xml:space="preserve">What options are available to the dba to manage / facilitate </w:t>
      </w:r>
      <w:proofErr w:type="gramStart"/>
      <w:r>
        <w:t>this.</w:t>
      </w:r>
      <w:proofErr w:type="gramEnd"/>
      <w:r>
        <w:t xml:space="preserve"> You have been told by the developer the user wants access to some of the data in the </w:t>
      </w:r>
      <w:proofErr w:type="spellStart"/>
      <w:r>
        <w:t>metarisk</w:t>
      </w:r>
      <w:proofErr w:type="spellEnd"/>
      <w:r>
        <w:t xml:space="preserve"> table (t011) but not all.</w:t>
      </w:r>
    </w:p>
    <w:p w:rsidR="00C03622" w:rsidRDefault="00C03622" w:rsidP="00C03622">
      <w:pPr>
        <w:pStyle w:val="ListParagraph"/>
        <w:numPr>
          <w:ilvl w:val="1"/>
          <w:numId w:val="4"/>
        </w:numPr>
        <w:jc w:val="both"/>
      </w:pPr>
      <w:r>
        <w:t xml:space="preserve">Repeat </w:t>
      </w:r>
      <w:r w:rsidR="009C3C3C">
        <w:t>question (</w:t>
      </w:r>
      <w:r w:rsidR="001F7DBF">
        <w:t>5.a) but consider his database/</w:t>
      </w:r>
      <w:r>
        <w:t xml:space="preserve">user is </w:t>
      </w:r>
      <w:r w:rsidR="001F7DBF">
        <w:t>located o</w:t>
      </w:r>
      <w:r>
        <w:t>n a remote server</w:t>
      </w:r>
      <w:r w:rsidR="009C3C3C">
        <w:t xml:space="preserve"> and you are trying to do this as easily as possible (with no concerns regarding performance)</w:t>
      </w:r>
      <w:r>
        <w:t>.</w:t>
      </w:r>
    </w:p>
    <w:p w:rsidR="00C03622" w:rsidRDefault="001F7DBF" w:rsidP="00C03622">
      <w:pPr>
        <w:pStyle w:val="ListParagraph"/>
        <w:numPr>
          <w:ilvl w:val="1"/>
          <w:numId w:val="4"/>
        </w:numPr>
        <w:jc w:val="both"/>
      </w:pPr>
      <w:r>
        <w:t xml:space="preserve">Repeat question </w:t>
      </w:r>
      <w:r w:rsidR="00C03622">
        <w:t>(</w:t>
      </w:r>
      <w:r>
        <w:t>5.a</w:t>
      </w:r>
      <w:r w:rsidR="00C03622">
        <w:t xml:space="preserve">) </w:t>
      </w:r>
      <w:r>
        <w:t xml:space="preserve">again </w:t>
      </w:r>
      <w:r w:rsidR="00C03622">
        <w:t xml:space="preserve">but </w:t>
      </w:r>
      <w:r>
        <w:t xml:space="preserve">your customer is </w:t>
      </w:r>
      <w:r w:rsidR="009C3C3C">
        <w:t xml:space="preserve">now </w:t>
      </w:r>
      <w:r>
        <w:t xml:space="preserve">concerned about </w:t>
      </w:r>
      <w:r w:rsidR="00C03622">
        <w:t xml:space="preserve">performance </w:t>
      </w:r>
      <w:r>
        <w:t>vs. ease of implementation</w:t>
      </w:r>
      <w:r w:rsidR="00C03622">
        <w:t xml:space="preserve">. </w:t>
      </w:r>
      <w:r w:rsidR="009C3C3C">
        <w:t>Describe w</w:t>
      </w:r>
      <w:r w:rsidR="00C03622">
        <w:t xml:space="preserve">hat </w:t>
      </w:r>
      <w:r>
        <w:t>(i</w:t>
      </w:r>
      <w:r w:rsidR="009C3C3C">
        <w:t>f</w:t>
      </w:r>
      <w:r>
        <w:t xml:space="preserve"> any) </w:t>
      </w:r>
      <w:r w:rsidR="00C03622">
        <w:t>options are available to you as a dba to tackle this</w:t>
      </w:r>
      <w:r w:rsidR="009C3C3C">
        <w:t xml:space="preserve"> and highlight any things you believe you need to make the customer aware of </w:t>
      </w:r>
      <w:proofErr w:type="gramStart"/>
      <w:r w:rsidR="009C3C3C">
        <w:t>( complexity</w:t>
      </w:r>
      <w:proofErr w:type="gramEnd"/>
      <w:r w:rsidR="009C3C3C">
        <w:t>, ease of maintenance, cost ) when proposing each option. Ideally you would provide a table showing your proposals highlighting pros, cons of each.</w:t>
      </w:r>
    </w:p>
    <w:p w:rsidR="00973EE4" w:rsidRDefault="00973EE4" w:rsidP="00973EE4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Acting as a developer, you have been asked to offer a solution that will track a list of tasks </w:t>
      </w:r>
      <w:proofErr w:type="gramStart"/>
      <w:r>
        <w:t>( that</w:t>
      </w:r>
      <w:proofErr w:type="gramEnd"/>
      <w:r>
        <w:t xml:space="preserve"> will be scheduled, executed and completed ). This list of tasks will be processed by a multi-threaded application written by the development team.</w:t>
      </w:r>
    </w:p>
    <w:p w:rsidR="00973EE4" w:rsidRDefault="00973EE4" w:rsidP="00973EE4">
      <w:pPr>
        <w:pStyle w:val="ListParagraph"/>
        <w:numPr>
          <w:ilvl w:val="1"/>
          <w:numId w:val="4"/>
        </w:numPr>
        <w:jc w:val="both"/>
      </w:pPr>
      <w:r>
        <w:t>What considerations/advice could you give to this team to handle race conditions, blocking.</w:t>
      </w:r>
    </w:p>
    <w:p w:rsidR="00973EE4" w:rsidRDefault="00973EE4" w:rsidP="00973EE4">
      <w:pPr>
        <w:pStyle w:val="ListParagraph"/>
        <w:numPr>
          <w:ilvl w:val="1"/>
          <w:numId w:val="4"/>
        </w:numPr>
        <w:jc w:val="both"/>
      </w:pPr>
      <w:r>
        <w:t xml:space="preserve">You are </w:t>
      </w:r>
      <w:r w:rsidR="009C3C3C">
        <w:t>free to propose any solutions available within the enterprise toolset</w:t>
      </w:r>
      <w:r>
        <w:t>.</w:t>
      </w:r>
    </w:p>
    <w:p w:rsidR="00F311DB" w:rsidRDefault="00F311DB" w:rsidP="00F311DB">
      <w:pPr>
        <w:pStyle w:val="Heading3"/>
      </w:pPr>
      <w:r>
        <w:t>Presentation</w:t>
      </w:r>
    </w:p>
    <w:p w:rsidR="009C4FFB" w:rsidRDefault="009C4FFB" w:rsidP="00E9196E">
      <w:pPr>
        <w:jc w:val="both"/>
      </w:pPr>
      <w:r>
        <w:t>On completion of the exercise</w:t>
      </w:r>
      <w:r w:rsidR="00973EE4">
        <w:t>s</w:t>
      </w:r>
      <w:r>
        <w:t xml:space="preserve">, you will be required to present your solution to the technical team. </w:t>
      </w:r>
    </w:p>
    <w:p w:rsidR="00F30246" w:rsidRPr="00F30246" w:rsidRDefault="00F30246" w:rsidP="00F30246">
      <w:pPr>
        <w:pStyle w:val="ListParagraph"/>
        <w:ind w:left="1440"/>
        <w:rPr>
          <w:b/>
          <w:i/>
        </w:rPr>
      </w:pPr>
    </w:p>
    <w:p w:rsidR="00F30246" w:rsidRDefault="00F30246" w:rsidP="00591816"/>
    <w:p w:rsidR="00591816" w:rsidRPr="00591816" w:rsidRDefault="00591816" w:rsidP="00591816"/>
    <w:p w:rsidR="009C4FFB" w:rsidRDefault="009C4F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43E27" w:rsidRDefault="00843E27" w:rsidP="00843E27">
      <w:pPr>
        <w:pStyle w:val="Heading2"/>
      </w:pPr>
      <w:r>
        <w:lastRenderedPageBreak/>
        <w:t>Glossary</w:t>
      </w:r>
    </w:p>
    <w:p w:rsidR="00F30246" w:rsidRDefault="00F30246" w:rsidP="00843E27">
      <w:r>
        <w:rPr>
          <w:b/>
          <w:i/>
        </w:rPr>
        <w:t xml:space="preserve">Reinsurance </w:t>
      </w:r>
      <w:r w:rsidRPr="009D6B64">
        <w:rPr>
          <w:b/>
          <w:i/>
        </w:rPr>
        <w:t>Company</w:t>
      </w:r>
      <w:r>
        <w:t xml:space="preserve"> – A company providing insurance to other insurance companies so they can minimize/diversify their own insurance risk.</w:t>
      </w:r>
    </w:p>
    <w:p w:rsidR="00F30246" w:rsidRPr="00F30246" w:rsidRDefault="00085C33" w:rsidP="00843E27">
      <w:proofErr w:type="gramStart"/>
      <w:r>
        <w:rPr>
          <w:b/>
          <w:i/>
        </w:rPr>
        <w:t xml:space="preserve">Reinsurance </w:t>
      </w:r>
      <w:r w:rsidR="00F30246">
        <w:rPr>
          <w:b/>
          <w:i/>
        </w:rPr>
        <w:t>Policy</w:t>
      </w:r>
      <w:r>
        <w:t xml:space="preserve"> – An arrangement between an </w:t>
      </w:r>
      <w:r w:rsidRPr="00085C33">
        <w:rPr>
          <w:b/>
          <w:i/>
        </w:rPr>
        <w:t>insurance company</w:t>
      </w:r>
      <w:r>
        <w:t xml:space="preserve"> </w:t>
      </w:r>
      <w:r w:rsidR="00F30246">
        <w:t xml:space="preserve">and the </w:t>
      </w:r>
      <w:r w:rsidR="00F30246" w:rsidRPr="00085C33">
        <w:rPr>
          <w:b/>
          <w:i/>
        </w:rPr>
        <w:t>reinsurance company</w:t>
      </w:r>
      <w:r w:rsidR="00F30246">
        <w:t xml:space="preserve"> to provide </w:t>
      </w:r>
      <w:r>
        <w:t xml:space="preserve">them </w:t>
      </w:r>
      <w:r w:rsidR="00F30246" w:rsidRPr="00085C33">
        <w:rPr>
          <w:b/>
          <w:i/>
        </w:rPr>
        <w:t>insurance</w:t>
      </w:r>
      <w:r w:rsidR="00F30246">
        <w:t>.</w:t>
      </w:r>
      <w:proofErr w:type="gramEnd"/>
    </w:p>
    <w:p w:rsidR="00843E27" w:rsidRDefault="00843E27" w:rsidP="00843E27">
      <w:r w:rsidRPr="00591816">
        <w:rPr>
          <w:b/>
          <w:i/>
        </w:rPr>
        <w:t>Event</w:t>
      </w:r>
      <w:r>
        <w:t xml:space="preserve"> – A theoretical event </w:t>
      </w:r>
      <w:r w:rsidR="00591816">
        <w:t xml:space="preserve">that is caused by a natural catastrophe </w:t>
      </w:r>
      <w:r>
        <w:t>that happens at some point in time i.e. hurricane, winter</w:t>
      </w:r>
      <w:r w:rsidR="00591816">
        <w:t xml:space="preserve"> </w:t>
      </w:r>
      <w:r>
        <w:t>storm, flood</w:t>
      </w:r>
      <w:r w:rsidR="00591816">
        <w:t>;</w:t>
      </w:r>
    </w:p>
    <w:p w:rsidR="00843E27" w:rsidRPr="00843E27" w:rsidRDefault="00843E27" w:rsidP="00843E27">
      <w:r w:rsidRPr="00591816">
        <w:rPr>
          <w:b/>
          <w:i/>
        </w:rPr>
        <w:t xml:space="preserve">Event </w:t>
      </w:r>
      <w:r w:rsidR="00F30246">
        <w:rPr>
          <w:b/>
          <w:i/>
        </w:rPr>
        <w:t xml:space="preserve">Loss </w:t>
      </w:r>
      <w:r w:rsidRPr="00591816">
        <w:rPr>
          <w:b/>
          <w:i/>
        </w:rPr>
        <w:t>Footprint</w:t>
      </w:r>
      <w:r>
        <w:t xml:space="preserve"> – A list of losses by geographical location for each </w:t>
      </w:r>
      <w:r w:rsidRPr="00843E27">
        <w:rPr>
          <w:b/>
          <w:i/>
        </w:rPr>
        <w:t>event</w:t>
      </w:r>
      <w:r>
        <w:t xml:space="preserve"> that an insurance company suffered as a result of an </w:t>
      </w:r>
      <w:r w:rsidRPr="00843E27">
        <w:rPr>
          <w:b/>
          <w:i/>
        </w:rPr>
        <w:t>event</w:t>
      </w:r>
      <w:r w:rsidR="00591816">
        <w:rPr>
          <w:b/>
          <w:i/>
        </w:rPr>
        <w:t>;</w:t>
      </w:r>
    </w:p>
    <w:p w:rsidR="0068118B" w:rsidRDefault="00843E27" w:rsidP="00B60AAC">
      <w:pPr>
        <w:jc w:val="both"/>
        <w:rPr>
          <w:b/>
          <w:i/>
        </w:rPr>
      </w:pPr>
      <w:r w:rsidRPr="00591816">
        <w:rPr>
          <w:b/>
          <w:i/>
        </w:rPr>
        <w:t>Event Simulation</w:t>
      </w:r>
      <w:r>
        <w:t xml:space="preserve"> – The output of a </w:t>
      </w:r>
      <w:r w:rsidR="00591816">
        <w:t>Monte</w:t>
      </w:r>
      <w:r>
        <w:t xml:space="preserve"> </w:t>
      </w:r>
      <w:r w:rsidR="00591816">
        <w:t>Carlo</w:t>
      </w:r>
      <w:r>
        <w:t xml:space="preserve"> simulation to generate a sequence of </w:t>
      </w:r>
      <w:r w:rsidRPr="00843E27">
        <w:rPr>
          <w:b/>
          <w:i/>
        </w:rPr>
        <w:t>events</w:t>
      </w:r>
      <w:r w:rsidR="00591816">
        <w:rPr>
          <w:b/>
          <w:i/>
        </w:rPr>
        <w:t>;</w:t>
      </w:r>
    </w:p>
    <w:p w:rsidR="00591816" w:rsidRPr="00591816" w:rsidRDefault="00591816" w:rsidP="00B60AAC">
      <w:pPr>
        <w:jc w:val="both"/>
        <w:rPr>
          <w:b/>
          <w:i/>
        </w:rPr>
      </w:pPr>
      <w:r>
        <w:rPr>
          <w:b/>
          <w:i/>
        </w:rPr>
        <w:t>Event</w:t>
      </w:r>
      <w:r w:rsidR="00033695">
        <w:rPr>
          <w:b/>
          <w:i/>
        </w:rPr>
        <w:t>-</w:t>
      </w:r>
      <w:r>
        <w:rPr>
          <w:b/>
          <w:i/>
        </w:rPr>
        <w:t>set</w:t>
      </w:r>
      <w:r>
        <w:t xml:space="preserve"> – A list of </w:t>
      </w:r>
      <w:r w:rsidRPr="00591816">
        <w:rPr>
          <w:b/>
          <w:i/>
        </w:rPr>
        <w:t>event simulations</w:t>
      </w:r>
      <w:r>
        <w:t xml:space="preserve"> where each simulation in the </w:t>
      </w:r>
      <w:r w:rsidRPr="00591816">
        <w:rPr>
          <w:b/>
          <w:i/>
        </w:rPr>
        <w:t>event</w:t>
      </w:r>
      <w:r w:rsidR="00033695">
        <w:rPr>
          <w:b/>
          <w:i/>
        </w:rPr>
        <w:t>-</w:t>
      </w:r>
      <w:r w:rsidRPr="00591816">
        <w:rPr>
          <w:b/>
          <w:i/>
        </w:rPr>
        <w:t>set</w:t>
      </w:r>
      <w:r>
        <w:t xml:space="preserve"> contains 0</w:t>
      </w:r>
      <w:proofErr w:type="gramStart"/>
      <w:r>
        <w:t>..n</w:t>
      </w:r>
      <w:proofErr w:type="gramEnd"/>
      <w:r>
        <w:t xml:space="preserve"> </w:t>
      </w:r>
      <w:r w:rsidRPr="00591816">
        <w:rPr>
          <w:b/>
          <w:i/>
        </w:rPr>
        <w:t>events</w:t>
      </w:r>
      <w:r>
        <w:rPr>
          <w:b/>
          <w:i/>
        </w:rPr>
        <w:t>.</w:t>
      </w:r>
      <w:r>
        <w:t xml:space="preserve"> Each </w:t>
      </w:r>
      <w:r w:rsidRPr="00591816">
        <w:rPr>
          <w:b/>
          <w:i/>
        </w:rPr>
        <w:t>event</w:t>
      </w:r>
      <w:r>
        <w:t xml:space="preserve"> has an e</w:t>
      </w:r>
      <w:r w:rsidRPr="00591816">
        <w:rPr>
          <w:b/>
          <w:i/>
        </w:rPr>
        <w:t xml:space="preserve">vent </w:t>
      </w:r>
      <w:r>
        <w:rPr>
          <w:b/>
          <w:i/>
        </w:rPr>
        <w:t>l</w:t>
      </w:r>
      <w:r w:rsidRPr="00591816">
        <w:rPr>
          <w:b/>
          <w:i/>
        </w:rPr>
        <w:t xml:space="preserve">oss </w:t>
      </w:r>
      <w:r>
        <w:rPr>
          <w:b/>
          <w:i/>
        </w:rPr>
        <w:t>f</w:t>
      </w:r>
      <w:r w:rsidRPr="00591816">
        <w:rPr>
          <w:b/>
          <w:i/>
        </w:rPr>
        <w:t>ootprint</w:t>
      </w:r>
    </w:p>
    <w:p w:rsidR="00843E27" w:rsidRDefault="00843E27" w:rsidP="00B60AAC">
      <w:pPr>
        <w:jc w:val="both"/>
      </w:pPr>
      <w:r w:rsidRPr="00591816">
        <w:rPr>
          <w:b/>
          <w:i/>
        </w:rPr>
        <w:t>Peril</w:t>
      </w:r>
      <w:r>
        <w:t xml:space="preserve"> – The type of </w:t>
      </w:r>
      <w:r w:rsidRPr="00843E27">
        <w:rPr>
          <w:b/>
          <w:i/>
        </w:rPr>
        <w:t>event</w:t>
      </w:r>
      <w:r>
        <w:t xml:space="preserve"> that occurred i.e. hurricane, thunderstorm, flood. </w:t>
      </w:r>
      <w:r w:rsidRPr="00843E27">
        <w:rPr>
          <w:b/>
          <w:i/>
        </w:rPr>
        <w:t>Peril</w:t>
      </w:r>
      <w:r>
        <w:t xml:space="preserve"> is hierarchical, i.e. Wind includes </w:t>
      </w:r>
      <w:r w:rsidRPr="00843E27">
        <w:rPr>
          <w:b/>
          <w:i/>
        </w:rPr>
        <w:t>perils</w:t>
      </w:r>
      <w:r>
        <w:t xml:space="preserve"> such as tornado, hurricane</w:t>
      </w:r>
      <w:r w:rsidR="00591816">
        <w:t>;</w:t>
      </w:r>
    </w:p>
    <w:p w:rsidR="00591816" w:rsidRDefault="00843E27" w:rsidP="00B60AAC">
      <w:pPr>
        <w:jc w:val="both"/>
      </w:pPr>
      <w:r w:rsidRPr="00591816">
        <w:rPr>
          <w:b/>
          <w:i/>
        </w:rPr>
        <w:t>Region</w:t>
      </w:r>
      <w:r>
        <w:t xml:space="preserve"> – The geographic area where an </w:t>
      </w:r>
      <w:r w:rsidRPr="00843E27">
        <w:rPr>
          <w:b/>
          <w:i/>
        </w:rPr>
        <w:t>event</w:t>
      </w:r>
      <w:r>
        <w:t xml:space="preserve"> occurred and/or experienced a loss. </w:t>
      </w:r>
      <w:r w:rsidRPr="00843E27">
        <w:rPr>
          <w:b/>
          <w:i/>
        </w:rPr>
        <w:t>Region</w:t>
      </w:r>
      <w:r>
        <w:t xml:space="preserve"> is hierarchical, i.e. North America includes the </w:t>
      </w:r>
      <w:r w:rsidR="00591816">
        <w:t>United States</w:t>
      </w:r>
      <w:r>
        <w:t xml:space="preserve"> </w:t>
      </w:r>
      <w:r w:rsidR="00591816">
        <w:t xml:space="preserve">/ </w:t>
      </w:r>
      <w:r>
        <w:t>Canada</w:t>
      </w:r>
      <w:r w:rsidR="00591816">
        <w:t>;</w:t>
      </w:r>
    </w:p>
    <w:p w:rsidR="00843E27" w:rsidRDefault="003065CB" w:rsidP="00B60AAC">
      <w:pPr>
        <w:jc w:val="both"/>
      </w:pPr>
      <w:r>
        <w:rPr>
          <w:b/>
          <w:i/>
        </w:rPr>
        <w:t>Meta-</w:t>
      </w:r>
      <w:r w:rsidR="00843E27" w:rsidRPr="00591816">
        <w:rPr>
          <w:b/>
          <w:i/>
        </w:rPr>
        <w:t>Region</w:t>
      </w:r>
      <w:r w:rsidR="00843E27">
        <w:t xml:space="preserve"> – A list of </w:t>
      </w:r>
      <w:r w:rsidR="00843E27" w:rsidRPr="00843E27">
        <w:rPr>
          <w:b/>
          <w:i/>
        </w:rPr>
        <w:t>regions</w:t>
      </w:r>
      <w:r w:rsidR="00843E27">
        <w:t xml:space="preserve"> grouped together to represent a larger region/cluster of regions</w:t>
      </w:r>
      <w:r w:rsidR="00591816">
        <w:t>;</w:t>
      </w:r>
    </w:p>
    <w:p w:rsidR="00843E27" w:rsidRDefault="003065CB" w:rsidP="00B60AAC">
      <w:pPr>
        <w:jc w:val="both"/>
      </w:pPr>
      <w:r>
        <w:rPr>
          <w:b/>
          <w:i/>
        </w:rPr>
        <w:t>Meta-</w:t>
      </w:r>
      <w:r w:rsidR="00843E27" w:rsidRPr="00591816">
        <w:rPr>
          <w:b/>
          <w:i/>
        </w:rPr>
        <w:t>Peril</w:t>
      </w:r>
      <w:r w:rsidR="00843E27">
        <w:t xml:space="preserve"> </w:t>
      </w:r>
      <w:r w:rsidR="00591816">
        <w:t xml:space="preserve">– A list of </w:t>
      </w:r>
      <w:r w:rsidR="00591816" w:rsidRPr="00591816">
        <w:rPr>
          <w:b/>
          <w:i/>
        </w:rPr>
        <w:t>perils</w:t>
      </w:r>
      <w:r w:rsidR="00591816">
        <w:rPr>
          <w:b/>
          <w:i/>
        </w:rPr>
        <w:t xml:space="preserve"> </w:t>
      </w:r>
      <w:r w:rsidR="00591816" w:rsidRPr="00591816">
        <w:t>grouped</w:t>
      </w:r>
      <w:r w:rsidR="00591816">
        <w:t xml:space="preserve"> together to represent a larger peril/cluster of perils. </w:t>
      </w:r>
      <w:proofErr w:type="gramStart"/>
      <w:r w:rsidR="00591816">
        <w:t>i.e</w:t>
      </w:r>
      <w:proofErr w:type="gramEnd"/>
      <w:r w:rsidR="00591816">
        <w:t>. Earthquake contains fires that occur after an earthquake, the ground shake and tsunami;</w:t>
      </w:r>
    </w:p>
    <w:p w:rsidR="00591816" w:rsidRDefault="003065CB" w:rsidP="00B60AAC">
      <w:pPr>
        <w:jc w:val="both"/>
      </w:pPr>
      <w:r>
        <w:rPr>
          <w:b/>
          <w:i/>
        </w:rPr>
        <w:t>Meta-</w:t>
      </w:r>
      <w:r w:rsidR="00591816" w:rsidRPr="00591816">
        <w:rPr>
          <w:b/>
          <w:i/>
        </w:rPr>
        <w:t>Risk</w:t>
      </w:r>
      <w:r w:rsidR="00591816">
        <w:t xml:space="preserve"> – A list of </w:t>
      </w:r>
      <w:r w:rsidR="00591816" w:rsidRPr="00591816">
        <w:rPr>
          <w:b/>
          <w:i/>
        </w:rPr>
        <w:t>Meta</w:t>
      </w:r>
      <w:r w:rsidR="00033695">
        <w:rPr>
          <w:b/>
          <w:i/>
        </w:rPr>
        <w:t>-</w:t>
      </w:r>
      <w:r w:rsidR="00591816" w:rsidRPr="00591816">
        <w:rPr>
          <w:b/>
          <w:i/>
        </w:rPr>
        <w:t>Regions</w:t>
      </w:r>
      <w:r w:rsidR="00591816">
        <w:t xml:space="preserve"> and </w:t>
      </w:r>
      <w:r w:rsidR="00591816" w:rsidRPr="00591816">
        <w:rPr>
          <w:b/>
          <w:i/>
        </w:rPr>
        <w:t>Meta</w:t>
      </w:r>
      <w:r w:rsidR="00033695">
        <w:rPr>
          <w:b/>
          <w:i/>
        </w:rPr>
        <w:t>-</w:t>
      </w:r>
      <w:r w:rsidR="00591816" w:rsidRPr="00591816">
        <w:rPr>
          <w:b/>
          <w:i/>
        </w:rPr>
        <w:t>Perils</w:t>
      </w:r>
      <w:r w:rsidR="00591816">
        <w:rPr>
          <w:b/>
          <w:i/>
        </w:rPr>
        <w:t xml:space="preserve"> </w:t>
      </w:r>
      <w:r w:rsidR="00591816" w:rsidRPr="00591816">
        <w:t>grouped together</w:t>
      </w:r>
      <w:r w:rsidR="00591816">
        <w:t xml:space="preserve"> to represent larger sets of perils and regions. </w:t>
      </w:r>
      <w:proofErr w:type="gramStart"/>
      <w:r w:rsidR="00591816">
        <w:t>i.e</w:t>
      </w:r>
      <w:proofErr w:type="gramEnd"/>
      <w:r w:rsidR="00591816">
        <w:t>. United States Wind, World Wide All Perils;</w:t>
      </w:r>
    </w:p>
    <w:p w:rsidR="00844C77" w:rsidRDefault="00844C77">
      <w:r>
        <w:br w:type="page"/>
      </w:r>
    </w:p>
    <w:p w:rsidR="00844C77" w:rsidRDefault="00844C77">
      <w:pPr>
        <w:sectPr w:rsidR="00844C77" w:rsidSect="00844C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91816" w:rsidRDefault="009C4FFB" w:rsidP="009C4FFB">
      <w:pPr>
        <w:pStyle w:val="Heading2"/>
      </w:pPr>
      <w:r>
        <w:lastRenderedPageBreak/>
        <w:t>Entity Relationship Diagram</w:t>
      </w:r>
    </w:p>
    <w:p w:rsidR="009C4FFB" w:rsidRDefault="009D6B64" w:rsidP="009C4F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2494915</wp:posOffset>
                </wp:positionV>
                <wp:extent cx="2984500" cy="20891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208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07pt;margin-top:196.45pt;width:235pt;height:1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" fillcolor="white [3212]" strokecolor="#ffc000" strokeweight="2pt">
                <v:fill opacity="0"/>
              </v:rect>
            </w:pict>
          </mc:Fallback>
        </mc:AlternateContent>
      </w:r>
      <w:r w:rsidR="00844C77">
        <w:rPr>
          <w:noProof/>
        </w:rPr>
        <w:drawing>
          <wp:inline distT="0" distB="0" distL="0" distR="0" wp14:anchorId="4C80620B" wp14:editId="743E23F3">
            <wp:extent cx="8229600" cy="4661297"/>
            <wp:effectExtent l="0" t="0" r="0" b="6350"/>
            <wp:docPr id="2" name="Picture 2" descr="cid:image001.png@01CE0478.B1CDB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0478.B1CDBC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FFB" w:rsidRPr="009C4FFB" w:rsidRDefault="009C4FFB" w:rsidP="009C4FFB"/>
    <w:sectPr w:rsidR="009C4FFB" w:rsidRPr="009C4FFB" w:rsidSect="00844C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E1561"/>
    <w:multiLevelType w:val="hybridMultilevel"/>
    <w:tmpl w:val="ACC4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D2803"/>
    <w:multiLevelType w:val="hybridMultilevel"/>
    <w:tmpl w:val="7546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35303"/>
    <w:multiLevelType w:val="hybridMultilevel"/>
    <w:tmpl w:val="DD88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A6657"/>
    <w:multiLevelType w:val="hybridMultilevel"/>
    <w:tmpl w:val="C066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14AD1"/>
    <w:multiLevelType w:val="hybridMultilevel"/>
    <w:tmpl w:val="F62C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68"/>
    <w:rsid w:val="00033695"/>
    <w:rsid w:val="00040933"/>
    <w:rsid w:val="00051A73"/>
    <w:rsid w:val="00085C33"/>
    <w:rsid w:val="000D3659"/>
    <w:rsid w:val="001351C6"/>
    <w:rsid w:val="00137DA3"/>
    <w:rsid w:val="001965D6"/>
    <w:rsid w:val="001F7DBF"/>
    <w:rsid w:val="00287C46"/>
    <w:rsid w:val="003065CB"/>
    <w:rsid w:val="003335DE"/>
    <w:rsid w:val="003355C1"/>
    <w:rsid w:val="00342446"/>
    <w:rsid w:val="00346AC0"/>
    <w:rsid w:val="00373918"/>
    <w:rsid w:val="003B69E7"/>
    <w:rsid w:val="003C45DE"/>
    <w:rsid w:val="003E5993"/>
    <w:rsid w:val="00414D70"/>
    <w:rsid w:val="0045777E"/>
    <w:rsid w:val="004A43F3"/>
    <w:rsid w:val="004B4368"/>
    <w:rsid w:val="00540136"/>
    <w:rsid w:val="00544DE8"/>
    <w:rsid w:val="00575ECF"/>
    <w:rsid w:val="00591816"/>
    <w:rsid w:val="005D060B"/>
    <w:rsid w:val="00625B6E"/>
    <w:rsid w:val="00674241"/>
    <w:rsid w:val="0068118B"/>
    <w:rsid w:val="00687EF0"/>
    <w:rsid w:val="006E4E55"/>
    <w:rsid w:val="00721331"/>
    <w:rsid w:val="007506C7"/>
    <w:rsid w:val="007916FD"/>
    <w:rsid w:val="007F4A80"/>
    <w:rsid w:val="008252DD"/>
    <w:rsid w:val="00843E27"/>
    <w:rsid w:val="00844C77"/>
    <w:rsid w:val="00867E92"/>
    <w:rsid w:val="0087198B"/>
    <w:rsid w:val="00883580"/>
    <w:rsid w:val="00944AD7"/>
    <w:rsid w:val="00973EE4"/>
    <w:rsid w:val="009B14B5"/>
    <w:rsid w:val="009C3C3C"/>
    <w:rsid w:val="009C4FFB"/>
    <w:rsid w:val="009D6B64"/>
    <w:rsid w:val="00B200CB"/>
    <w:rsid w:val="00B51C3A"/>
    <w:rsid w:val="00B60AAC"/>
    <w:rsid w:val="00B660C4"/>
    <w:rsid w:val="00BD53C9"/>
    <w:rsid w:val="00BF512B"/>
    <w:rsid w:val="00C03622"/>
    <w:rsid w:val="00C06D7F"/>
    <w:rsid w:val="00C83CD5"/>
    <w:rsid w:val="00CB5531"/>
    <w:rsid w:val="00D746DE"/>
    <w:rsid w:val="00D75E04"/>
    <w:rsid w:val="00DF6D3D"/>
    <w:rsid w:val="00E11584"/>
    <w:rsid w:val="00E21602"/>
    <w:rsid w:val="00E352D0"/>
    <w:rsid w:val="00E65576"/>
    <w:rsid w:val="00E9196E"/>
    <w:rsid w:val="00ED0B9A"/>
    <w:rsid w:val="00EF2039"/>
    <w:rsid w:val="00F108AF"/>
    <w:rsid w:val="00F23854"/>
    <w:rsid w:val="00F30246"/>
    <w:rsid w:val="00F3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5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F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55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5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F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55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CE0478.B1CDBC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80047476.dotm</Template>
  <TotalTime>0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Nephila Capital LTD.</Company>
  <LinksUpToDate>false</LinksUpToDate>
  <CharactersWithSpaces>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Proiete</dc:creator>
  <cp:lastModifiedBy>Jeff Weisbecker</cp:lastModifiedBy>
  <cp:revision>2</cp:revision>
  <cp:lastPrinted>2014-03-22T18:40:00Z</cp:lastPrinted>
  <dcterms:created xsi:type="dcterms:W3CDTF">2015-03-02T18:22:00Z</dcterms:created>
  <dcterms:modified xsi:type="dcterms:W3CDTF">2015-03-02T18:22:00Z</dcterms:modified>
</cp:coreProperties>
</file>